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F3" w:rsidRPr="00D0078E" w:rsidRDefault="00826D9C" w:rsidP="00133A59">
      <w:pPr>
        <w:pStyle w:val="Testname"/>
        <w:rPr>
          <w:rFonts w:asciiTheme="minorHAnsi" w:hAnsiTheme="minorHAnsi"/>
        </w:rPr>
      </w:pPr>
      <w:r w:rsidRPr="00D0078E">
        <w:rPr>
          <w:rFonts w:asciiTheme="minorHAnsi" w:hAnsiTheme="minorHAnsi"/>
        </w:rPr>
        <w:t>Supportworks</w:t>
      </w:r>
      <w:r w:rsidR="0083776D" w:rsidRPr="00D0078E">
        <w:rPr>
          <w:rFonts w:asciiTheme="minorHAnsi" w:hAnsiTheme="minorHAnsi"/>
        </w:rPr>
        <w:t xml:space="preserve"> Questionnaire 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5"/>
        <w:gridCol w:w="5070"/>
      </w:tblGrid>
      <w:tr w:rsidR="0083776D" w:rsidRPr="00D0078E" w:rsidTr="003C2E41">
        <w:trPr>
          <w:trHeight w:val="458"/>
        </w:trPr>
        <w:tc>
          <w:tcPr>
            <w:tcW w:w="3535" w:type="dxa"/>
            <w:vAlign w:val="bottom"/>
          </w:tcPr>
          <w:p w:rsidR="0083776D" w:rsidRPr="00D0078E" w:rsidRDefault="0083776D" w:rsidP="003C2E41">
            <w:pPr>
              <w:pStyle w:val="Classdetails"/>
              <w:framePr w:hSpace="0" w:wrap="auto" w:vAnchor="margin" w:hAnchor="text" w:yAlign="inline"/>
              <w:ind w:left="709" w:right="-398"/>
              <w:rPr>
                <w:b/>
              </w:rPr>
            </w:pPr>
            <w:r w:rsidRPr="00D0078E">
              <w:rPr>
                <w:b/>
              </w:rPr>
              <w:t>Name (Optional) :</w:t>
            </w:r>
          </w:p>
        </w:tc>
        <w:tc>
          <w:tcPr>
            <w:tcW w:w="5070" w:type="dxa"/>
            <w:tcBorders>
              <w:bottom w:val="single" w:sz="4" w:space="0" w:color="auto"/>
            </w:tcBorders>
            <w:vAlign w:val="bottom"/>
          </w:tcPr>
          <w:p w:rsidR="0083776D" w:rsidRPr="00D0078E" w:rsidRDefault="0083776D" w:rsidP="00133A59">
            <w:pPr>
              <w:pStyle w:val="Classdetails"/>
              <w:framePr w:hSpace="0" w:wrap="auto" w:vAnchor="margin" w:hAnchor="text" w:yAlign="inline"/>
              <w:rPr>
                <w:b/>
              </w:rPr>
            </w:pPr>
          </w:p>
        </w:tc>
      </w:tr>
      <w:tr w:rsidR="0083776D" w:rsidRPr="00D0078E" w:rsidTr="003C2E41">
        <w:trPr>
          <w:trHeight w:val="440"/>
        </w:trPr>
        <w:tc>
          <w:tcPr>
            <w:tcW w:w="3535" w:type="dxa"/>
            <w:vAlign w:val="bottom"/>
          </w:tcPr>
          <w:p w:rsidR="0083776D" w:rsidRPr="00D0078E" w:rsidRDefault="00966F0D" w:rsidP="003C2E41">
            <w:pPr>
              <w:pStyle w:val="Classdetails"/>
              <w:framePr w:hSpace="0" w:wrap="auto" w:vAnchor="margin" w:hAnchor="text" w:yAlign="inline"/>
              <w:rPr>
                <w:b/>
              </w:rPr>
            </w:pPr>
            <w:r w:rsidRPr="00D0078E">
              <w:rPr>
                <w:b/>
              </w:rPr>
              <w:t>Job Title/ Role</w:t>
            </w:r>
            <w:r w:rsidR="0083776D" w:rsidRPr="00D0078E">
              <w:rPr>
                <w:b/>
              </w:rPr>
              <w:t>:</w:t>
            </w:r>
          </w:p>
        </w:tc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776D" w:rsidRPr="00D0078E" w:rsidRDefault="0083776D" w:rsidP="00942A1F">
            <w:pPr>
              <w:pStyle w:val="Classdetails"/>
              <w:framePr w:hSpace="0" w:wrap="auto" w:vAnchor="margin" w:hAnchor="text" w:yAlign="inline"/>
              <w:rPr>
                <w:b/>
              </w:rPr>
            </w:pPr>
          </w:p>
        </w:tc>
      </w:tr>
      <w:tr w:rsidR="0083776D" w:rsidRPr="00D0078E" w:rsidTr="003C2E41">
        <w:trPr>
          <w:trHeight w:val="423"/>
        </w:trPr>
        <w:tc>
          <w:tcPr>
            <w:tcW w:w="3535" w:type="dxa"/>
            <w:vAlign w:val="bottom"/>
          </w:tcPr>
          <w:p w:rsidR="0083776D" w:rsidRPr="00D0078E" w:rsidRDefault="003C2E41" w:rsidP="003C2E41">
            <w:pPr>
              <w:pStyle w:val="Classdetails"/>
              <w:framePr w:hSpace="0" w:wrap="auto" w:vAnchor="margin" w:hAnchor="text" w:yAlign="inline"/>
              <w:ind w:left="22" w:hanging="11"/>
              <w:rPr>
                <w:b/>
              </w:rPr>
            </w:pPr>
            <w:r w:rsidRPr="00D0078E">
              <w:rPr>
                <w:b/>
              </w:rPr>
              <w:t xml:space="preserve">What is your level of experience using the software </w:t>
            </w:r>
            <w:r w:rsidR="00966F0D" w:rsidRPr="00D0078E">
              <w:rPr>
                <w:b/>
              </w:rPr>
              <w:t>:</w:t>
            </w:r>
          </w:p>
        </w:tc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776D" w:rsidRPr="00D0078E" w:rsidRDefault="003C2E41" w:rsidP="00942A1F">
            <w:pPr>
              <w:pStyle w:val="Classdetails"/>
              <w:framePr w:hSpace="0" w:wrap="auto" w:vAnchor="margin" w:hAnchor="text" w:yAlign="inline"/>
            </w:pPr>
            <w:r w:rsidRPr="00D0078E">
              <w:t>Much Experience / Some Experience / Little Experience</w:t>
            </w:r>
          </w:p>
        </w:tc>
      </w:tr>
    </w:tbl>
    <w:p w:rsidR="00915F39" w:rsidRPr="00D0078E" w:rsidRDefault="005A19DD" w:rsidP="00CE24D9">
      <w:pPr>
        <w:pStyle w:val="Testsectiontitles"/>
        <w:rPr>
          <w:rFonts w:asciiTheme="minorHAnsi" w:hAnsiTheme="minorHAnsi"/>
        </w:rPr>
      </w:pPr>
      <w:r w:rsidRPr="00D0078E">
        <w:rPr>
          <w:rFonts w:asciiTheme="minorHAnsi" w:hAnsiTheme="minorHAnsi"/>
        </w:rPr>
        <w:t xml:space="preserve">Part </w:t>
      </w:r>
      <w:r w:rsidR="003A176D" w:rsidRPr="00D0078E">
        <w:rPr>
          <w:rFonts w:asciiTheme="minorHAnsi" w:hAnsiTheme="minorHAnsi"/>
        </w:rPr>
        <w:t>I</w:t>
      </w:r>
      <w:r w:rsidR="00915F39" w:rsidRPr="00D0078E">
        <w:rPr>
          <w:rFonts w:asciiTheme="minorHAnsi" w:hAnsiTheme="minorHAnsi"/>
        </w:rPr>
        <w:t xml:space="preserve">: </w:t>
      </w:r>
      <w:r w:rsidR="00E33E1D" w:rsidRPr="00D0078E">
        <w:rPr>
          <w:rFonts w:asciiTheme="minorHAnsi" w:hAnsiTheme="minorHAnsi"/>
        </w:rPr>
        <w:t>The Current System</w:t>
      </w:r>
    </w:p>
    <w:tbl>
      <w:tblPr>
        <w:tblpPr w:leftFromText="187" w:rightFromText="187" w:vertAnchor="text" w:horzAnchor="page" w:tblpX="1585" w:tblpY="1"/>
        <w:tblOverlap w:val="never"/>
        <w:tblW w:w="9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83"/>
        <w:gridCol w:w="854"/>
        <w:gridCol w:w="855"/>
        <w:gridCol w:w="856"/>
        <w:gridCol w:w="855"/>
        <w:gridCol w:w="855"/>
        <w:gridCol w:w="855"/>
        <w:gridCol w:w="854"/>
        <w:gridCol w:w="855"/>
        <w:gridCol w:w="855"/>
        <w:gridCol w:w="1029"/>
        <w:gridCol w:w="12"/>
      </w:tblGrid>
      <w:tr w:rsidR="004D2234" w:rsidRPr="00D0078E" w:rsidTr="00D0078E">
        <w:trPr>
          <w:trHeight w:val="57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234" w:rsidRPr="00D0078E" w:rsidRDefault="004D2234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D0078E">
              <w:t>1)</w:t>
            </w:r>
          </w:p>
        </w:tc>
        <w:tc>
          <w:tcPr>
            <w:tcW w:w="873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234" w:rsidRPr="00D0078E" w:rsidRDefault="004D2234" w:rsidP="00966F0D">
            <w:pPr>
              <w:pStyle w:val="Questions"/>
              <w:framePr w:hSpace="0" w:wrap="auto" w:vAnchor="margin" w:hAnchor="text" w:xAlign="left" w:yAlign="inline"/>
              <w:suppressOverlap w:val="0"/>
            </w:pPr>
            <w:r w:rsidRPr="00D0078E">
              <w:t>Overall, I am satisfied with how easy the</w:t>
            </w:r>
            <w:r w:rsidR="00E33E1D" w:rsidRPr="00D0078E">
              <w:t xml:space="preserve"> current</w:t>
            </w:r>
            <w:r w:rsidRPr="00D0078E">
              <w:t xml:space="preserve"> system is to use. </w:t>
            </w:r>
          </w:p>
        </w:tc>
      </w:tr>
      <w:tr w:rsidR="00B14BA5" w:rsidRPr="00D0078E" w:rsidTr="00D0078E">
        <w:trPr>
          <w:gridAfter w:val="1"/>
          <w:wAfter w:w="12" w:type="dxa"/>
          <w:trHeight w:val="410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234" w:rsidRPr="00D0078E" w:rsidRDefault="004D2234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234" w:rsidRPr="00D0078E" w:rsidRDefault="004D2234" w:rsidP="004D2234">
            <w:pPr>
              <w:pStyle w:val="Answerletteringa"/>
              <w:framePr w:hSpace="0" w:wrap="auto" w:vAnchor="margin" w:hAnchor="text" w:xAlign="left" w:yAlign="inline"/>
              <w:suppressOverlap w:val="0"/>
              <w:jc w:val="left"/>
            </w:pPr>
            <w:r w:rsidRPr="00D0078E"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10</w:t>
            </w:r>
          </w:p>
        </w:tc>
      </w:tr>
      <w:tr w:rsidR="00B14BA5" w:rsidRPr="00D0078E" w:rsidTr="00D0078E">
        <w:trPr>
          <w:gridAfter w:val="1"/>
          <w:wAfter w:w="12" w:type="dxa"/>
          <w:trHeight w:val="243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234" w:rsidRPr="00D0078E" w:rsidRDefault="004D2234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Strongly di</w:t>
            </w:r>
            <w:r w:rsidR="00E33E1D" w:rsidRPr="00D0078E">
              <w:t>s</w:t>
            </w:r>
            <w:r w:rsidRPr="00D0078E">
              <w:t>agree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Strongly agree</w:t>
            </w:r>
          </w:p>
        </w:tc>
      </w:tr>
      <w:tr w:rsidR="00B14BA5" w:rsidRPr="00D0078E" w:rsidTr="00D0078E">
        <w:trPr>
          <w:gridAfter w:val="1"/>
          <w:wAfter w:w="12" w:type="dxa"/>
          <w:trHeight w:val="233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234" w:rsidRPr="00D0078E" w:rsidRDefault="004D2234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234" w:rsidRPr="00D0078E" w:rsidRDefault="004D2234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4D2234" w:rsidRPr="00D0078E" w:rsidRDefault="004D2234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B14BA5" w:rsidRPr="00D0078E" w:rsidTr="00D0078E">
        <w:trPr>
          <w:trHeight w:val="576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E1D" w:rsidRPr="00D0078E" w:rsidRDefault="00E33E1D" w:rsidP="000B1CE1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D0078E">
              <w:t>2)</w:t>
            </w:r>
          </w:p>
        </w:tc>
        <w:tc>
          <w:tcPr>
            <w:tcW w:w="873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E1D" w:rsidRPr="00D0078E" w:rsidRDefault="00EA4548" w:rsidP="003D095A">
            <w:pPr>
              <w:pStyle w:val="Questions"/>
              <w:framePr w:hSpace="0" w:wrap="auto" w:vAnchor="margin" w:hAnchor="text" w:xAlign="left" w:yAlign="inline"/>
              <w:suppressOverlap w:val="0"/>
            </w:pPr>
            <w:r w:rsidRPr="00D0078E">
              <w:t>The curren</w:t>
            </w:r>
            <w:r w:rsidR="003D095A" w:rsidRPr="00D0078E">
              <w:t>t system is successful in completing the intended tasks</w:t>
            </w:r>
            <w:r w:rsidR="00E33E1D" w:rsidRPr="00D0078E">
              <w:t xml:space="preserve">. </w:t>
            </w:r>
          </w:p>
        </w:tc>
      </w:tr>
      <w:tr w:rsidR="00A62633" w:rsidRPr="00D0078E" w:rsidTr="00D0078E">
        <w:trPr>
          <w:gridAfter w:val="1"/>
          <w:wAfter w:w="12" w:type="dxa"/>
          <w:trHeight w:val="410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E1D" w:rsidRPr="00D0078E" w:rsidRDefault="00E33E1D" w:rsidP="000B1CE1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E1D" w:rsidRPr="00D0078E" w:rsidRDefault="00E33E1D" w:rsidP="000B1CE1">
            <w:pPr>
              <w:pStyle w:val="Answerletteringa"/>
              <w:framePr w:hSpace="0" w:wrap="auto" w:vAnchor="margin" w:hAnchor="text" w:xAlign="left" w:yAlign="inline"/>
              <w:suppressOverlap w:val="0"/>
              <w:jc w:val="left"/>
            </w:pPr>
            <w:r w:rsidRPr="00D0078E"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10</w:t>
            </w:r>
          </w:p>
        </w:tc>
      </w:tr>
      <w:tr w:rsidR="00847D58" w:rsidRPr="00D0078E" w:rsidTr="00D0078E">
        <w:trPr>
          <w:gridAfter w:val="1"/>
          <w:wAfter w:w="12" w:type="dxa"/>
          <w:trHeight w:val="243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E1D" w:rsidRPr="00D0078E" w:rsidRDefault="00E33E1D" w:rsidP="000B1CE1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Strongly disagree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Strongly agree</w:t>
            </w:r>
          </w:p>
        </w:tc>
      </w:tr>
      <w:tr w:rsidR="00A62633" w:rsidRPr="00D0078E" w:rsidTr="00D0078E">
        <w:trPr>
          <w:gridAfter w:val="1"/>
          <w:wAfter w:w="12" w:type="dxa"/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38BF" w:rsidRPr="00D0078E" w:rsidRDefault="006938BF" w:rsidP="000B1CE1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E1D" w:rsidRPr="00D0078E" w:rsidRDefault="00E33E1D" w:rsidP="000B1CE1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E33E1D" w:rsidRPr="00D0078E" w:rsidRDefault="00E33E1D" w:rsidP="000B1CE1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847D58" w:rsidRPr="00D0078E" w:rsidTr="00D0078E">
        <w:trPr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D58" w:rsidRPr="00D0078E" w:rsidRDefault="00847D58" w:rsidP="000B1CE1">
            <w:pPr>
              <w:pStyle w:val="Classdetails"/>
              <w:framePr w:hSpace="0" w:wrap="auto" w:vAnchor="margin" w:hAnchor="text" w:yAlign="inline"/>
            </w:pPr>
            <w:r w:rsidRPr="00D0078E">
              <w:t>3)</w:t>
            </w:r>
          </w:p>
        </w:tc>
        <w:tc>
          <w:tcPr>
            <w:tcW w:w="873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D0078E">
              <w:rPr>
                <w:b/>
              </w:rPr>
              <w:t>It is easy to find required information in the current system.</w:t>
            </w:r>
          </w:p>
        </w:tc>
      </w:tr>
      <w:tr w:rsidR="00847D58" w:rsidRPr="00D0078E" w:rsidTr="00D0078E">
        <w:trPr>
          <w:gridAfter w:val="1"/>
          <w:wAfter w:w="12" w:type="dxa"/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D58" w:rsidRPr="00D0078E" w:rsidRDefault="00847D58" w:rsidP="00847D5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D58" w:rsidRPr="00D0078E" w:rsidRDefault="00847D58" w:rsidP="00847D58">
            <w:pPr>
              <w:pStyle w:val="Answerletteringa"/>
              <w:framePr w:hSpace="0" w:wrap="auto" w:vAnchor="margin" w:hAnchor="text" w:xAlign="left" w:yAlign="inline"/>
              <w:suppressOverlap w:val="0"/>
              <w:jc w:val="left"/>
            </w:pPr>
            <w:r w:rsidRPr="00D0078E"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10</w:t>
            </w:r>
          </w:p>
        </w:tc>
      </w:tr>
      <w:tr w:rsidR="00847D58" w:rsidRPr="00D0078E" w:rsidTr="00D0078E">
        <w:trPr>
          <w:gridAfter w:val="1"/>
          <w:wAfter w:w="12" w:type="dxa"/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D58" w:rsidRPr="00D0078E" w:rsidRDefault="00847D58" w:rsidP="00847D5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25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Strongly disagree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t>Strongly agree</w:t>
            </w:r>
          </w:p>
        </w:tc>
      </w:tr>
      <w:tr w:rsidR="00847D58" w:rsidRPr="00D0078E" w:rsidTr="00D0078E">
        <w:trPr>
          <w:gridAfter w:val="1"/>
          <w:wAfter w:w="12" w:type="dxa"/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D58" w:rsidRPr="00D0078E" w:rsidRDefault="00847D58" w:rsidP="00847D5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D58" w:rsidRPr="00D0078E" w:rsidRDefault="00847D58" w:rsidP="00847D58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847D58" w:rsidRPr="00D0078E" w:rsidRDefault="00847D58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3D095A" w:rsidRPr="00D0078E" w:rsidTr="00D0078E">
        <w:trPr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95A" w:rsidRPr="00D0078E" w:rsidRDefault="003D095A" w:rsidP="00847D58">
            <w:pPr>
              <w:pStyle w:val="Classdetails"/>
              <w:framePr w:hSpace="0" w:wrap="auto" w:vAnchor="margin" w:hAnchor="text" w:yAlign="inline"/>
            </w:pPr>
            <w:r w:rsidRPr="00D0078E">
              <w:t>4)</w:t>
            </w:r>
          </w:p>
        </w:tc>
        <w:tc>
          <w:tcPr>
            <w:tcW w:w="873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95A" w:rsidRPr="00D0078E" w:rsidRDefault="00A62633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  <w:r w:rsidRPr="00D0078E">
              <w:rPr>
                <w:b/>
              </w:rPr>
              <w:t>What does the current system do well?</w:t>
            </w:r>
          </w:p>
        </w:tc>
      </w:tr>
      <w:tr w:rsidR="00A62633" w:rsidRPr="00D0078E" w:rsidTr="00D0078E">
        <w:trPr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2633" w:rsidRPr="00D0078E" w:rsidRDefault="00A62633" w:rsidP="00847D5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5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62633" w:rsidRPr="00D0078E" w:rsidRDefault="00A62633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A62633" w:rsidRPr="00D0078E" w:rsidTr="00D0078E">
        <w:trPr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2633" w:rsidRPr="00D0078E" w:rsidRDefault="00A62633" w:rsidP="00847D5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5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62633" w:rsidRPr="00D0078E" w:rsidRDefault="00A62633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A62633" w:rsidRPr="00D0078E" w:rsidTr="00D0078E">
        <w:trPr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2633" w:rsidRPr="00D0078E" w:rsidRDefault="00A62633" w:rsidP="00847D5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5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62633" w:rsidRPr="00D0078E" w:rsidRDefault="00A62633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A62633" w:rsidRPr="00D0078E" w:rsidTr="00D0078E">
        <w:trPr>
          <w:trHeight w:val="317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2633" w:rsidRPr="00D0078E" w:rsidRDefault="00A62633" w:rsidP="00847D5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5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62633" w:rsidRPr="00D0078E" w:rsidRDefault="00A62633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A62633" w:rsidRPr="00D0078E" w:rsidTr="00D0078E">
        <w:trPr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2633" w:rsidRPr="00D0078E" w:rsidRDefault="00A62633" w:rsidP="00847D58">
            <w:pPr>
              <w:pStyle w:val="Classdetails"/>
              <w:framePr w:hSpace="0" w:wrap="auto" w:vAnchor="margin" w:hAnchor="text" w:yAlign="inline"/>
            </w:pPr>
            <w:r w:rsidRPr="00D0078E">
              <w:t>5)</w:t>
            </w:r>
          </w:p>
        </w:tc>
        <w:tc>
          <w:tcPr>
            <w:tcW w:w="8735" w:type="dxa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A62633" w:rsidRPr="00D0078E" w:rsidRDefault="00A62633" w:rsidP="00847D58">
            <w:pPr>
              <w:pStyle w:val="Answers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D0078E">
              <w:rPr>
                <w:b/>
              </w:rPr>
              <w:t>What improvements would you make to the current system?</w:t>
            </w:r>
          </w:p>
        </w:tc>
      </w:tr>
      <w:tr w:rsidR="00A62633" w:rsidRPr="00D0078E" w:rsidTr="00D0078E">
        <w:trPr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2633" w:rsidRPr="00D0078E" w:rsidRDefault="00A62633" w:rsidP="00847D5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5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62633" w:rsidRPr="00D0078E" w:rsidRDefault="00A62633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A62633" w:rsidRPr="00D0078E" w:rsidTr="00D0078E">
        <w:trPr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2633" w:rsidRPr="00D0078E" w:rsidRDefault="00A62633" w:rsidP="00847D5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5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62633" w:rsidRPr="00D0078E" w:rsidRDefault="00A62633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A62633" w:rsidRPr="00D0078E" w:rsidTr="00D0078E">
        <w:trPr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2633" w:rsidRPr="00D0078E" w:rsidRDefault="00A62633" w:rsidP="00847D5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5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62633" w:rsidRPr="00D0078E" w:rsidRDefault="00A62633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A62633" w:rsidRPr="00D0078E" w:rsidTr="00D0078E">
        <w:trPr>
          <w:trHeight w:val="422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2633" w:rsidRPr="00D0078E" w:rsidRDefault="00A62633" w:rsidP="00847D5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5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62633" w:rsidRPr="00D0078E" w:rsidRDefault="00A62633" w:rsidP="00847D5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p w:rsidR="00A62633" w:rsidRPr="00D0078E" w:rsidRDefault="00A62633" w:rsidP="00A62633">
      <w:pPr>
        <w:pStyle w:val="Testsectiontitles"/>
        <w:rPr>
          <w:rFonts w:asciiTheme="minorHAnsi" w:hAnsiTheme="minorHAnsi"/>
        </w:rPr>
      </w:pPr>
      <w:r w:rsidRPr="00D0078E">
        <w:rPr>
          <w:rFonts w:asciiTheme="minorHAnsi" w:hAnsiTheme="minorHAnsi"/>
        </w:rPr>
        <w:lastRenderedPageBreak/>
        <w:t xml:space="preserve">Part II: </w:t>
      </w:r>
      <w:sdt>
        <w:sdtPr>
          <w:rPr>
            <w:rFonts w:asciiTheme="minorHAnsi" w:hAnsiTheme="minorHAnsi"/>
          </w:rPr>
          <w:id w:val="-1419787477"/>
          <w:placeholder>
            <w:docPart w:val="4C38A050C46E438F9430863FF7453402"/>
          </w:placeholder>
        </w:sdtPr>
        <w:sdtEndPr/>
        <w:sdtContent>
          <w:r w:rsidRPr="00D0078E">
            <w:rPr>
              <w:rFonts w:asciiTheme="minorHAnsi" w:hAnsiTheme="minorHAnsi"/>
            </w:rPr>
            <w:t>The New System</w:t>
          </w:r>
        </w:sdtContent>
      </w:sdt>
    </w:p>
    <w:p w:rsidR="00A62633" w:rsidRPr="00D0078E" w:rsidRDefault="00A62633" w:rsidP="003C2E41">
      <w:pPr>
        <w:ind w:left="360" w:firstLine="0"/>
        <w:rPr>
          <w:rFonts w:asciiTheme="minorHAnsi" w:hAnsiTheme="minorHAnsi"/>
        </w:rPr>
      </w:pPr>
    </w:p>
    <w:tbl>
      <w:tblPr>
        <w:tblpPr w:leftFromText="187" w:rightFromText="187" w:vertAnchor="text" w:horzAnchor="page" w:tblpX="1585" w:tblpY="1"/>
        <w:tblOverlap w:val="never"/>
        <w:tblW w:w="95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84"/>
        <w:gridCol w:w="8734"/>
      </w:tblGrid>
      <w:tr w:rsidR="003C2E41" w:rsidRPr="00D0078E" w:rsidTr="00D87068">
        <w:trPr>
          <w:trHeight w:val="422"/>
        </w:trPr>
        <w:tc>
          <w:tcPr>
            <w:tcW w:w="784" w:type="dxa"/>
            <w:vAlign w:val="bottom"/>
          </w:tcPr>
          <w:p w:rsidR="003C2E41" w:rsidRPr="00D0078E" w:rsidRDefault="00F676D8" w:rsidP="004F6CA8">
            <w:pPr>
              <w:pStyle w:val="Classdetails"/>
              <w:framePr w:hSpace="0" w:wrap="auto" w:vAnchor="margin" w:hAnchor="text" w:yAlign="inline"/>
            </w:pPr>
            <w:r>
              <w:t>6</w:t>
            </w:r>
            <w:r w:rsidR="003C2E41" w:rsidRPr="00D0078E">
              <w:t>)</w:t>
            </w:r>
          </w:p>
        </w:tc>
        <w:tc>
          <w:tcPr>
            <w:tcW w:w="8734" w:type="dxa"/>
            <w:vAlign w:val="bottom"/>
          </w:tcPr>
          <w:p w:rsidR="003C2E41" w:rsidRPr="00D0078E" w:rsidRDefault="003C2E41" w:rsidP="003C2E41">
            <w:pPr>
              <w:pStyle w:val="Answers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D0078E">
              <w:rPr>
                <w:b/>
              </w:rPr>
              <w:t>What would you say are the most important features of a new helpdesk system for Numatic?</w:t>
            </w:r>
          </w:p>
        </w:tc>
      </w:tr>
      <w:tr w:rsidR="003C2E41" w:rsidRPr="00D0078E" w:rsidTr="00D87068">
        <w:trPr>
          <w:trHeight w:val="422"/>
        </w:trPr>
        <w:tc>
          <w:tcPr>
            <w:tcW w:w="784" w:type="dxa"/>
            <w:vAlign w:val="bottom"/>
          </w:tcPr>
          <w:p w:rsidR="003C2E41" w:rsidRPr="00D0078E" w:rsidRDefault="003C2E41" w:rsidP="004F6CA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4" w:type="dxa"/>
            <w:tcBorders>
              <w:bottom w:val="single" w:sz="4" w:space="0" w:color="auto"/>
            </w:tcBorders>
            <w:vAlign w:val="bottom"/>
          </w:tcPr>
          <w:p w:rsidR="003C2E41" w:rsidRPr="00D0078E" w:rsidRDefault="003C2E41" w:rsidP="004F6CA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3C2E41" w:rsidRPr="00D0078E" w:rsidTr="00D87068">
        <w:trPr>
          <w:trHeight w:val="422"/>
        </w:trPr>
        <w:tc>
          <w:tcPr>
            <w:tcW w:w="784" w:type="dxa"/>
            <w:vAlign w:val="bottom"/>
          </w:tcPr>
          <w:p w:rsidR="003C2E41" w:rsidRPr="00D0078E" w:rsidRDefault="003C2E41" w:rsidP="004F6CA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C2E41" w:rsidRPr="00D0078E" w:rsidRDefault="003C2E41" w:rsidP="004F6CA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3C2E41" w:rsidRPr="00D0078E" w:rsidTr="00D87068">
        <w:trPr>
          <w:trHeight w:val="422"/>
        </w:trPr>
        <w:tc>
          <w:tcPr>
            <w:tcW w:w="784" w:type="dxa"/>
            <w:vAlign w:val="bottom"/>
          </w:tcPr>
          <w:p w:rsidR="003C2E41" w:rsidRPr="00D0078E" w:rsidRDefault="003C2E41" w:rsidP="004F6CA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C2E41" w:rsidRPr="00D0078E" w:rsidRDefault="003C2E41" w:rsidP="004F6CA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3C2E41" w:rsidRPr="00D0078E" w:rsidTr="00D87068">
        <w:trPr>
          <w:trHeight w:val="422"/>
        </w:trPr>
        <w:tc>
          <w:tcPr>
            <w:tcW w:w="784" w:type="dxa"/>
            <w:vAlign w:val="bottom"/>
          </w:tcPr>
          <w:p w:rsidR="003C2E41" w:rsidRPr="00D0078E" w:rsidRDefault="003C2E41" w:rsidP="004F6CA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C2E41" w:rsidRPr="00D0078E" w:rsidRDefault="003C2E41" w:rsidP="004F6CA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3C2E41" w:rsidRPr="00D0078E" w:rsidTr="00D87068">
        <w:trPr>
          <w:trHeight w:val="422"/>
        </w:trPr>
        <w:tc>
          <w:tcPr>
            <w:tcW w:w="784" w:type="dxa"/>
            <w:vAlign w:val="bottom"/>
          </w:tcPr>
          <w:p w:rsidR="003C2E41" w:rsidRPr="00D0078E" w:rsidRDefault="003C2E41" w:rsidP="004F6CA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4" w:type="dxa"/>
            <w:tcBorders>
              <w:top w:val="single" w:sz="4" w:space="0" w:color="auto"/>
            </w:tcBorders>
            <w:vAlign w:val="bottom"/>
          </w:tcPr>
          <w:p w:rsidR="003C2E41" w:rsidRPr="00D0078E" w:rsidRDefault="003C2E41" w:rsidP="004F6CA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3C2E41" w:rsidRPr="00D0078E" w:rsidTr="00D87068">
        <w:trPr>
          <w:trHeight w:val="422"/>
        </w:trPr>
        <w:tc>
          <w:tcPr>
            <w:tcW w:w="784" w:type="dxa"/>
            <w:vAlign w:val="bottom"/>
          </w:tcPr>
          <w:p w:rsidR="003C2E41" w:rsidRPr="00D0078E" w:rsidRDefault="00F676D8" w:rsidP="004F6CA8">
            <w:pPr>
              <w:pStyle w:val="Classdetails"/>
              <w:framePr w:hSpace="0" w:wrap="auto" w:vAnchor="margin" w:hAnchor="text" w:yAlign="inline"/>
            </w:pPr>
            <w:r>
              <w:t>7</w:t>
            </w:r>
            <w:bookmarkStart w:id="0" w:name="_GoBack"/>
            <w:bookmarkEnd w:id="0"/>
            <w:r w:rsidR="00D87068">
              <w:t>)</w:t>
            </w:r>
          </w:p>
        </w:tc>
        <w:tc>
          <w:tcPr>
            <w:tcW w:w="8734" w:type="dxa"/>
            <w:vAlign w:val="bottom"/>
          </w:tcPr>
          <w:p w:rsidR="003C2E41" w:rsidRPr="00D87068" w:rsidRDefault="00D87068" w:rsidP="004F6CA8">
            <w:pPr>
              <w:pStyle w:val="Answers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D87068">
              <w:rPr>
                <w:b/>
              </w:rPr>
              <w:t xml:space="preserve">Do you have any other comments or suggestions about the current or new system? </w:t>
            </w:r>
          </w:p>
        </w:tc>
      </w:tr>
      <w:tr w:rsidR="003C2E41" w:rsidRPr="00D0078E" w:rsidTr="00D87068">
        <w:trPr>
          <w:trHeight w:val="422"/>
        </w:trPr>
        <w:tc>
          <w:tcPr>
            <w:tcW w:w="784" w:type="dxa"/>
            <w:vAlign w:val="bottom"/>
          </w:tcPr>
          <w:p w:rsidR="003C2E41" w:rsidRPr="00D0078E" w:rsidRDefault="003C2E41" w:rsidP="004F6CA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4" w:type="dxa"/>
            <w:tcBorders>
              <w:bottom w:val="single" w:sz="4" w:space="0" w:color="auto"/>
            </w:tcBorders>
            <w:vAlign w:val="bottom"/>
          </w:tcPr>
          <w:p w:rsidR="003C2E41" w:rsidRPr="00D0078E" w:rsidRDefault="003C2E41" w:rsidP="004F6CA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3C2E41" w:rsidRPr="00D0078E" w:rsidTr="00D87068">
        <w:trPr>
          <w:trHeight w:val="422"/>
        </w:trPr>
        <w:tc>
          <w:tcPr>
            <w:tcW w:w="784" w:type="dxa"/>
            <w:vAlign w:val="bottom"/>
          </w:tcPr>
          <w:p w:rsidR="003C2E41" w:rsidRPr="00D0078E" w:rsidRDefault="003C2E41" w:rsidP="004F6CA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C2E41" w:rsidRPr="00D0078E" w:rsidRDefault="003C2E41" w:rsidP="004F6CA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D87068" w:rsidRPr="00D0078E" w:rsidTr="00D87068">
        <w:trPr>
          <w:trHeight w:val="422"/>
        </w:trPr>
        <w:tc>
          <w:tcPr>
            <w:tcW w:w="784" w:type="dxa"/>
            <w:vAlign w:val="bottom"/>
          </w:tcPr>
          <w:p w:rsidR="00D87068" w:rsidRPr="00D0078E" w:rsidRDefault="00D87068" w:rsidP="004F6CA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87068" w:rsidRPr="00D0078E" w:rsidRDefault="00D87068" w:rsidP="004F6CA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D87068" w:rsidRPr="00D0078E" w:rsidTr="00D87068">
        <w:trPr>
          <w:trHeight w:val="422"/>
        </w:trPr>
        <w:tc>
          <w:tcPr>
            <w:tcW w:w="784" w:type="dxa"/>
            <w:vAlign w:val="bottom"/>
          </w:tcPr>
          <w:p w:rsidR="00D87068" w:rsidRPr="00D0078E" w:rsidRDefault="00D87068" w:rsidP="004F6CA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87068" w:rsidRPr="00D0078E" w:rsidRDefault="00D87068" w:rsidP="004F6CA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D87068" w:rsidRPr="00D0078E" w:rsidTr="00D87068">
        <w:trPr>
          <w:trHeight w:val="422"/>
        </w:trPr>
        <w:tc>
          <w:tcPr>
            <w:tcW w:w="784" w:type="dxa"/>
            <w:vAlign w:val="bottom"/>
          </w:tcPr>
          <w:p w:rsidR="00D87068" w:rsidRPr="00D0078E" w:rsidRDefault="00D87068" w:rsidP="004F6CA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87068" w:rsidRPr="00D0078E" w:rsidRDefault="00D87068" w:rsidP="004F6CA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D87068" w:rsidRPr="00D0078E" w:rsidTr="00D87068">
        <w:trPr>
          <w:trHeight w:val="422"/>
        </w:trPr>
        <w:tc>
          <w:tcPr>
            <w:tcW w:w="784" w:type="dxa"/>
            <w:vAlign w:val="bottom"/>
          </w:tcPr>
          <w:p w:rsidR="00D87068" w:rsidRPr="00D0078E" w:rsidRDefault="00D87068" w:rsidP="004F6CA8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87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87068" w:rsidRPr="00D0078E" w:rsidRDefault="00D87068" w:rsidP="004F6CA8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p w:rsidR="003C2E41" w:rsidRDefault="003C2E41" w:rsidP="003C2E41"/>
    <w:p w:rsidR="00D87068" w:rsidRDefault="00D87068" w:rsidP="003C2E41"/>
    <w:p w:rsidR="003F55D0" w:rsidRDefault="003F55D0" w:rsidP="003C2E41"/>
    <w:p w:rsidR="003F55D0" w:rsidRDefault="003F55D0" w:rsidP="003C2E41"/>
    <w:p w:rsidR="00D87068" w:rsidRPr="00D87068" w:rsidRDefault="00D87068" w:rsidP="00D87068">
      <w:pPr>
        <w:jc w:val="center"/>
        <w:rPr>
          <w:rFonts w:asciiTheme="minorHAnsi" w:hAnsiTheme="minorHAnsi"/>
        </w:rPr>
      </w:pPr>
      <w:r w:rsidRPr="00D87068">
        <w:rPr>
          <w:rFonts w:asciiTheme="minorHAnsi" w:hAnsiTheme="minorHAnsi"/>
        </w:rPr>
        <w:t>Thank you for your tim</w:t>
      </w:r>
      <w:r>
        <w:rPr>
          <w:rFonts w:asciiTheme="minorHAnsi" w:hAnsiTheme="minorHAnsi"/>
        </w:rPr>
        <w:t xml:space="preserve">e completing this questionnaire. </w:t>
      </w:r>
    </w:p>
    <w:sectPr w:rsidR="00D87068" w:rsidRPr="00D87068" w:rsidSect="00B90BB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EE8" w:rsidRDefault="00920EE8" w:rsidP="004F07FE">
      <w:pPr>
        <w:spacing w:after="0" w:line="240" w:lineRule="auto"/>
      </w:pPr>
      <w:r>
        <w:separator/>
      </w:r>
    </w:p>
  </w:endnote>
  <w:endnote w:type="continuationSeparator" w:id="0">
    <w:p w:rsidR="00920EE8" w:rsidRDefault="00920EE8" w:rsidP="004F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410" w:rsidRPr="00466DC7" w:rsidRDefault="00466DC7" w:rsidP="00466DC7">
    <w:pPr>
      <w:pStyle w:val="Pagenumbers"/>
    </w:pPr>
    <w:r>
      <w:t xml:space="preserve">Page </w:t>
    </w:r>
    <w:r w:rsidR="00191B50">
      <w:fldChar w:fldCharType="begin"/>
    </w:r>
    <w:r w:rsidR="00191B50">
      <w:instrText xml:space="preserve"> PAGE   \* MERGEFORMAT </w:instrText>
    </w:r>
    <w:r w:rsidR="00191B50">
      <w:fldChar w:fldCharType="separate"/>
    </w:r>
    <w:r w:rsidR="00F676D8">
      <w:rPr>
        <w:noProof/>
      </w:rPr>
      <w:t>1</w:t>
    </w:r>
    <w:r w:rsidR="00191B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EE8" w:rsidRDefault="00920EE8" w:rsidP="004F07FE">
      <w:pPr>
        <w:spacing w:after="0" w:line="240" w:lineRule="auto"/>
      </w:pPr>
      <w:r>
        <w:separator/>
      </w:r>
    </w:p>
  </w:footnote>
  <w:footnote w:type="continuationSeparator" w:id="0">
    <w:p w:rsidR="00920EE8" w:rsidRDefault="00920EE8" w:rsidP="004F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0742"/>
    </w:sdtPr>
    <w:sdtEndPr/>
    <w:sdtContent>
      <w:p w:rsidR="004C612E" w:rsidRPr="0078473A" w:rsidRDefault="00920EE8" w:rsidP="0078473A">
        <w:pPr>
          <w:pStyle w:val="Tipsforusingthistemplate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D2EAE"/>
    <w:multiLevelType w:val="hybridMultilevel"/>
    <w:tmpl w:val="0DB65CDA"/>
    <w:lvl w:ilvl="0" w:tplc="CB2CF6D0">
      <w:start w:val="1"/>
      <w:numFmt w:val="decimal"/>
      <w:pStyle w:val="Questionnumber"/>
      <w:lvlText w:val="%1)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07B61"/>
    <w:multiLevelType w:val="hybridMultilevel"/>
    <w:tmpl w:val="2DA2ECD6"/>
    <w:lvl w:ilvl="0" w:tplc="BC34A6BE">
      <w:start w:val="1"/>
      <w:numFmt w:val="decimal"/>
      <w:pStyle w:val="Question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33A5B"/>
    <w:multiLevelType w:val="hybridMultilevel"/>
    <w:tmpl w:val="BF0A7C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D42C3"/>
    <w:multiLevelType w:val="hybridMultilevel"/>
    <w:tmpl w:val="24ECC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81CBB"/>
    <w:multiLevelType w:val="hybridMultilevel"/>
    <w:tmpl w:val="BB76567A"/>
    <w:lvl w:ilvl="0" w:tplc="D8362488">
      <w:start w:val="1"/>
      <w:numFmt w:val="bullet"/>
      <w:pStyle w:val="Tips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801DE"/>
    <w:multiLevelType w:val="hybridMultilevel"/>
    <w:tmpl w:val="FA481F7C"/>
    <w:lvl w:ilvl="0" w:tplc="B34E2FF4">
      <w:start w:val="1"/>
      <w:numFmt w:val="lowerLetter"/>
      <w:pStyle w:val="Answ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7D23048B"/>
    <w:multiLevelType w:val="hybridMultilevel"/>
    <w:tmpl w:val="461ACC50"/>
    <w:lvl w:ilvl="0" w:tplc="F98E4E0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6D"/>
    <w:rsid w:val="000E05EC"/>
    <w:rsid w:val="000E62F6"/>
    <w:rsid w:val="000E6942"/>
    <w:rsid w:val="000F4721"/>
    <w:rsid w:val="001068A0"/>
    <w:rsid w:val="00133A59"/>
    <w:rsid w:val="00147B28"/>
    <w:rsid w:val="00191B50"/>
    <w:rsid w:val="001C122E"/>
    <w:rsid w:val="001C2E47"/>
    <w:rsid w:val="001F06E3"/>
    <w:rsid w:val="0020041F"/>
    <w:rsid w:val="00212C2F"/>
    <w:rsid w:val="0024033D"/>
    <w:rsid w:val="002A52D0"/>
    <w:rsid w:val="002F6B40"/>
    <w:rsid w:val="00302E28"/>
    <w:rsid w:val="0035541E"/>
    <w:rsid w:val="00381AB4"/>
    <w:rsid w:val="003A176D"/>
    <w:rsid w:val="003C2E41"/>
    <w:rsid w:val="003C703B"/>
    <w:rsid w:val="003D095A"/>
    <w:rsid w:val="003D64A2"/>
    <w:rsid w:val="003F55D0"/>
    <w:rsid w:val="004619EC"/>
    <w:rsid w:val="00466DC7"/>
    <w:rsid w:val="004955F9"/>
    <w:rsid w:val="004C612E"/>
    <w:rsid w:val="004D2234"/>
    <w:rsid w:val="004F07FE"/>
    <w:rsid w:val="005006E2"/>
    <w:rsid w:val="00546E22"/>
    <w:rsid w:val="0054737F"/>
    <w:rsid w:val="00590098"/>
    <w:rsid w:val="00594BFF"/>
    <w:rsid w:val="005A17BE"/>
    <w:rsid w:val="005A19DD"/>
    <w:rsid w:val="005C01C9"/>
    <w:rsid w:val="005C6C7D"/>
    <w:rsid w:val="005F27B4"/>
    <w:rsid w:val="0061743B"/>
    <w:rsid w:val="006602D5"/>
    <w:rsid w:val="006753E6"/>
    <w:rsid w:val="006938BF"/>
    <w:rsid w:val="006E4C32"/>
    <w:rsid w:val="00710232"/>
    <w:rsid w:val="0073448A"/>
    <w:rsid w:val="007520F4"/>
    <w:rsid w:val="007740A0"/>
    <w:rsid w:val="0078473A"/>
    <w:rsid w:val="007879C9"/>
    <w:rsid w:val="007950CF"/>
    <w:rsid w:val="007B087A"/>
    <w:rsid w:val="007D2A62"/>
    <w:rsid w:val="007E123A"/>
    <w:rsid w:val="00826D9C"/>
    <w:rsid w:val="00830B3D"/>
    <w:rsid w:val="00834949"/>
    <w:rsid w:val="0083776D"/>
    <w:rsid w:val="00845D1B"/>
    <w:rsid w:val="00847D58"/>
    <w:rsid w:val="0089004C"/>
    <w:rsid w:val="008A1390"/>
    <w:rsid w:val="008A1435"/>
    <w:rsid w:val="008A3C67"/>
    <w:rsid w:val="008C205F"/>
    <w:rsid w:val="008E47B2"/>
    <w:rsid w:val="008F2B9B"/>
    <w:rsid w:val="00915F39"/>
    <w:rsid w:val="00920EE8"/>
    <w:rsid w:val="00942A1F"/>
    <w:rsid w:val="00951D4D"/>
    <w:rsid w:val="00966F0D"/>
    <w:rsid w:val="009B128D"/>
    <w:rsid w:val="009C6445"/>
    <w:rsid w:val="009D7F91"/>
    <w:rsid w:val="00A44BD6"/>
    <w:rsid w:val="00A62633"/>
    <w:rsid w:val="00A66420"/>
    <w:rsid w:val="00A84ED0"/>
    <w:rsid w:val="00AB6C1D"/>
    <w:rsid w:val="00AD00DC"/>
    <w:rsid w:val="00AD5E87"/>
    <w:rsid w:val="00AF3241"/>
    <w:rsid w:val="00B101A8"/>
    <w:rsid w:val="00B1432A"/>
    <w:rsid w:val="00B14BA5"/>
    <w:rsid w:val="00B967F1"/>
    <w:rsid w:val="00BB74AB"/>
    <w:rsid w:val="00BC40F3"/>
    <w:rsid w:val="00BD5B0D"/>
    <w:rsid w:val="00C5093C"/>
    <w:rsid w:val="00C8278A"/>
    <w:rsid w:val="00CE24D9"/>
    <w:rsid w:val="00CF0768"/>
    <w:rsid w:val="00D0078E"/>
    <w:rsid w:val="00D107FF"/>
    <w:rsid w:val="00D45322"/>
    <w:rsid w:val="00D715B6"/>
    <w:rsid w:val="00D87068"/>
    <w:rsid w:val="00DB09A2"/>
    <w:rsid w:val="00DC0E55"/>
    <w:rsid w:val="00E33E1D"/>
    <w:rsid w:val="00E803C7"/>
    <w:rsid w:val="00EA4548"/>
    <w:rsid w:val="00ED17E2"/>
    <w:rsid w:val="00EE0124"/>
    <w:rsid w:val="00EE32A9"/>
    <w:rsid w:val="00EE3590"/>
    <w:rsid w:val="00F259B6"/>
    <w:rsid w:val="00F40F97"/>
    <w:rsid w:val="00F676D8"/>
    <w:rsid w:val="00F914C2"/>
    <w:rsid w:val="00FA2430"/>
    <w:rsid w:val="00FA5715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4C656-28FE-45E4-ABB4-00C9B79A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D58"/>
    <w:pPr>
      <w:spacing w:line="312" w:lineRule="auto"/>
      <w:ind w:left="720" w:hanging="720"/>
    </w:pPr>
    <w:rPr>
      <w:rFonts w:ascii="Century Gothic" w:eastAsia="Century Gothic" w:hAnsi="Century Gothic" w:cs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1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14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F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C2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Question">
    <w:name w:val="Question"/>
    <w:basedOn w:val="Normal"/>
    <w:rsid w:val="00F914C2"/>
    <w:pPr>
      <w:numPr>
        <w:numId w:val="1"/>
      </w:numPr>
      <w:tabs>
        <w:tab w:val="left" w:leader="underscore" w:pos="720"/>
      </w:tabs>
      <w:spacing w:before="240" w:after="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F914C2"/>
    <w:pPr>
      <w:numPr>
        <w:numId w:val="2"/>
      </w:numPr>
      <w:spacing w:after="0"/>
      <w:ind w:left="720"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91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14C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14C2"/>
    <w:rPr>
      <w:rFonts w:ascii="Century Gothic" w:eastAsia="Century Gothic" w:hAnsi="Century Gothic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914C2"/>
    <w:pPr>
      <w:contextualSpacing/>
    </w:pPr>
  </w:style>
  <w:style w:type="paragraph" w:customStyle="1" w:styleId="Tabletext">
    <w:name w:val="Table text"/>
    <w:basedOn w:val="Normal"/>
    <w:qFormat/>
    <w:rsid w:val="00F914C2"/>
    <w:pPr>
      <w:framePr w:hSpace="187" w:wrap="around" w:vAnchor="page" w:hAnchor="margin" w:y="2579"/>
      <w:spacing w:before="240" w:after="0" w:line="36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C2"/>
    <w:rPr>
      <w:rFonts w:ascii="Tahoma" w:eastAsia="Century Gothic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7FE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Testname">
    <w:name w:val="Test name"/>
    <w:basedOn w:val="Heading1"/>
    <w:qFormat/>
    <w:rsid w:val="00466DC7"/>
    <w:pPr>
      <w:spacing w:before="0" w:after="120" w:line="360" w:lineRule="auto"/>
      <w:ind w:left="0" w:firstLine="0"/>
    </w:pPr>
    <w:rPr>
      <w:color w:val="auto"/>
    </w:rPr>
  </w:style>
  <w:style w:type="paragraph" w:customStyle="1" w:styleId="Instructionstostudents">
    <w:name w:val="Instructions to students"/>
    <w:basedOn w:val="Normal"/>
    <w:qFormat/>
    <w:rsid w:val="007740A0"/>
    <w:pPr>
      <w:spacing w:before="120" w:after="0" w:line="240" w:lineRule="auto"/>
      <w:ind w:left="144" w:firstLine="0"/>
    </w:pPr>
    <w:rPr>
      <w:rFonts w:asciiTheme="minorHAnsi" w:eastAsiaTheme="minorEastAsia" w:hAnsiTheme="minorHAnsi" w:cstheme="minorHAnsi"/>
      <w:sz w:val="21"/>
    </w:rPr>
  </w:style>
  <w:style w:type="paragraph" w:customStyle="1" w:styleId="Classdetails">
    <w:name w:val="Class details"/>
    <w:basedOn w:val="Tabletext"/>
    <w:qFormat/>
    <w:rsid w:val="007740A0"/>
    <w:pPr>
      <w:framePr w:wrap="around"/>
      <w:spacing w:before="120" w:line="240" w:lineRule="auto"/>
    </w:pPr>
    <w:rPr>
      <w:rFonts w:asciiTheme="minorHAnsi" w:hAnsiTheme="minorHAnsi"/>
      <w:sz w:val="21"/>
    </w:rPr>
  </w:style>
  <w:style w:type="paragraph" w:customStyle="1" w:styleId="Instructionstitle">
    <w:name w:val="Instructions (title)"/>
    <w:basedOn w:val="Normal"/>
    <w:qFormat/>
    <w:rsid w:val="000E6942"/>
    <w:pPr>
      <w:spacing w:before="480" w:after="120" w:line="360" w:lineRule="auto"/>
      <w:ind w:left="0" w:firstLine="0"/>
    </w:pPr>
    <w:rPr>
      <w:rFonts w:asciiTheme="majorHAnsi" w:hAnsiTheme="majorHAnsi"/>
      <w:b/>
      <w:sz w:val="25"/>
    </w:rPr>
  </w:style>
  <w:style w:type="paragraph" w:customStyle="1" w:styleId="Assessmentnotestostudent">
    <w:name w:val="Assessment notes (to student)"/>
    <w:basedOn w:val="Header"/>
    <w:qFormat/>
    <w:rsid w:val="00133A59"/>
    <w:pPr>
      <w:spacing w:before="120"/>
      <w:ind w:left="288" w:firstLine="0"/>
    </w:pPr>
    <w:rPr>
      <w:rFonts w:asciiTheme="minorHAnsi" w:hAnsiTheme="minorHAnsi"/>
      <w:sz w:val="24"/>
    </w:rPr>
  </w:style>
  <w:style w:type="paragraph" w:customStyle="1" w:styleId="Testsectiontitles">
    <w:name w:val="Test section titles"/>
    <w:basedOn w:val="Normal"/>
    <w:qFormat/>
    <w:rsid w:val="00CE24D9"/>
    <w:pPr>
      <w:keepNext/>
      <w:keepLines/>
      <w:spacing w:before="360" w:after="240" w:line="23" w:lineRule="atLeast"/>
      <w:ind w:left="0" w:firstLine="0"/>
      <w:contextualSpacing/>
    </w:pPr>
    <w:rPr>
      <w:rFonts w:asciiTheme="majorHAnsi" w:hAnsiTheme="majorHAnsi"/>
      <w:b/>
      <w:sz w:val="25"/>
    </w:rPr>
  </w:style>
  <w:style w:type="character" w:styleId="PlaceholderText">
    <w:name w:val="Placeholder Text"/>
    <w:basedOn w:val="DefaultParagraphFont"/>
    <w:uiPriority w:val="99"/>
    <w:semiHidden/>
    <w:rsid w:val="00BC40F3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0E6942"/>
  </w:style>
  <w:style w:type="paragraph" w:customStyle="1" w:styleId="Questions">
    <w:name w:val="Questions"/>
    <w:basedOn w:val="Classdetails"/>
    <w:qFormat/>
    <w:rsid w:val="00C8278A"/>
    <w:pPr>
      <w:framePr w:wrap="around" w:vAnchor="text" w:hAnchor="page" w:x="1585" w:y="1"/>
      <w:suppressOverlap/>
    </w:pPr>
    <w:rPr>
      <w:b/>
    </w:rPr>
  </w:style>
  <w:style w:type="paragraph" w:customStyle="1" w:styleId="spacing">
    <w:name w:val="spacing"/>
    <w:basedOn w:val="Normal"/>
    <w:qFormat/>
    <w:rsid w:val="007B087A"/>
    <w:rPr>
      <w:rFonts w:asciiTheme="minorHAnsi" w:hAnsiTheme="minorHAnsi"/>
      <w:sz w:val="4"/>
      <w:szCs w:val="4"/>
    </w:rPr>
  </w:style>
  <w:style w:type="paragraph" w:customStyle="1" w:styleId="Testsectiontitlepagebreak">
    <w:name w:val="Test section title (page break)"/>
    <w:basedOn w:val="Testsectiontitles"/>
    <w:rsid w:val="0035541E"/>
    <w:pPr>
      <w:pageBreakBefore/>
    </w:pPr>
  </w:style>
  <w:style w:type="paragraph" w:customStyle="1" w:styleId="Tipsbulletedlist">
    <w:name w:val="Tips (bulleted list)"/>
    <w:basedOn w:val="ListParagraph"/>
    <w:rsid w:val="00466DC7"/>
    <w:pPr>
      <w:numPr>
        <w:numId w:val="5"/>
      </w:numPr>
      <w:spacing w:after="0" w:line="240" w:lineRule="auto"/>
      <w:ind w:left="792" w:hanging="720"/>
    </w:pPr>
    <w:rPr>
      <w:rFonts w:asciiTheme="minorHAnsi" w:hAnsiTheme="minorHAnsi"/>
      <w:sz w:val="21"/>
    </w:rPr>
  </w:style>
  <w:style w:type="paragraph" w:customStyle="1" w:styleId="Tipsforusingthistemplate">
    <w:name w:val="Tips for using this template"/>
    <w:basedOn w:val="Footer"/>
    <w:qFormat/>
    <w:rsid w:val="00A84ED0"/>
    <w:pPr>
      <w:spacing w:before="60" w:after="40"/>
      <w:ind w:left="0" w:firstLine="0"/>
    </w:pPr>
    <w:rPr>
      <w:rFonts w:asciiTheme="minorHAnsi" w:hAnsiTheme="minorHAnsi"/>
      <w:sz w:val="21"/>
    </w:rPr>
  </w:style>
  <w:style w:type="paragraph" w:customStyle="1" w:styleId="Pagenumbers">
    <w:name w:val="Page numbers"/>
    <w:basedOn w:val="Footer"/>
    <w:qFormat/>
    <w:rsid w:val="007E123A"/>
    <w:pPr>
      <w:spacing w:before="120" w:after="40"/>
      <w:jc w:val="right"/>
    </w:pPr>
    <w:rPr>
      <w:rFonts w:asciiTheme="minorHAnsi" w:hAnsiTheme="minorHAnsi"/>
      <w:sz w:val="21"/>
    </w:rPr>
  </w:style>
  <w:style w:type="paragraph" w:customStyle="1" w:styleId="Answers">
    <w:name w:val="Answers"/>
    <w:basedOn w:val="Classdetails"/>
    <w:qFormat/>
    <w:rsid w:val="005C01C9"/>
    <w:pPr>
      <w:framePr w:wrap="around" w:vAnchor="text" w:hAnchor="page" w:x="1585" w:y="1"/>
      <w:suppressOverlap/>
    </w:pPr>
  </w:style>
  <w:style w:type="paragraph" w:customStyle="1" w:styleId="Questionnumbers">
    <w:name w:val="Question numbers"/>
    <w:basedOn w:val="Normal"/>
    <w:qFormat/>
    <w:rsid w:val="005C01C9"/>
    <w:pPr>
      <w:framePr w:wrap="auto" w:vAnchor="text" w:hAnchor="page" w:x="1585" w:y="1"/>
      <w:numPr>
        <w:numId w:val="6"/>
      </w:numPr>
      <w:suppressOverlap/>
    </w:pPr>
    <w:rPr>
      <w:rFonts w:asciiTheme="minorHAnsi" w:hAnsiTheme="minorHAnsi"/>
      <w:sz w:val="24"/>
    </w:rPr>
  </w:style>
  <w:style w:type="paragraph" w:customStyle="1" w:styleId="Answerletteringa">
    <w:name w:val="Answer lettering (a"/>
    <w:aliases w:val="b,c)"/>
    <w:basedOn w:val="Classdetails"/>
    <w:qFormat/>
    <w:rsid w:val="005C01C9"/>
    <w:pPr>
      <w:framePr w:wrap="around" w:vAnchor="text" w:hAnchor="page" w:x="1585" w:y="1"/>
      <w:suppressOverlap/>
      <w:jc w:val="right"/>
    </w:pPr>
  </w:style>
  <w:style w:type="paragraph" w:customStyle="1" w:styleId="Questionnumber">
    <w:name w:val="Question number"/>
    <w:basedOn w:val="Classdetails"/>
    <w:qFormat/>
    <w:rsid w:val="005C01C9"/>
    <w:pPr>
      <w:framePr w:wrap="around" w:vAnchor="text" w:hAnchor="page" w:x="1585" w:y="1"/>
      <w:numPr>
        <w:numId w:val="7"/>
      </w:numPr>
      <w:suppressOverlap/>
    </w:pPr>
  </w:style>
  <w:style w:type="paragraph" w:customStyle="1" w:styleId="Questionnumbering">
    <w:name w:val="Question numbering"/>
    <w:basedOn w:val="Classdetails"/>
    <w:qFormat/>
    <w:rsid w:val="00CE24D9"/>
    <w:pPr>
      <w:framePr w:wrap="around" w:vAnchor="text" w:hAnchor="page" w:x="1585" w:y="1"/>
      <w:suppressOverlap/>
    </w:pPr>
  </w:style>
  <w:style w:type="paragraph" w:customStyle="1" w:styleId="Testsectiontitle">
    <w:name w:val="Test section title"/>
    <w:basedOn w:val="Normal"/>
    <w:qFormat/>
    <w:rsid w:val="003C703B"/>
    <w:pPr>
      <w:keepNext/>
      <w:keepLines/>
      <w:spacing w:before="360" w:after="0" w:line="240" w:lineRule="auto"/>
      <w:ind w:left="0" w:firstLine="0"/>
      <w:contextualSpacing/>
    </w:pPr>
    <w:rPr>
      <w:rFonts w:asciiTheme="majorHAnsi" w:hAnsiTheme="majorHAnsi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lyAdmin\AppData\Roaming\Microsoft\Templates\Multiple-choice%20test%20or%20survey%20kit%20(for%20creating%203,%204,%20or%205-answer%20question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38A050C46E438F9430863FF7453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223D0-6DF0-4A82-8B44-D98918AF33D3}"/>
      </w:docPartPr>
      <w:docPartBody>
        <w:p w:rsidR="007F5EAB" w:rsidRDefault="003816EF" w:rsidP="003816EF">
          <w:pPr>
            <w:pStyle w:val="4C38A050C46E438F9430863FF7453402"/>
          </w:pPr>
          <w:r>
            <w:t>[Type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EF"/>
    <w:rsid w:val="002C433E"/>
    <w:rsid w:val="003816EF"/>
    <w:rsid w:val="007F5EAB"/>
    <w:rsid w:val="0093614A"/>
    <w:rsid w:val="00A7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BFD923B6C746E688434770E79AD96E">
    <w:name w:val="E1BFD923B6C746E688434770E79AD96E"/>
  </w:style>
  <w:style w:type="paragraph" w:customStyle="1" w:styleId="1D2B69F71B524B14969B9BB80A708E88">
    <w:name w:val="1D2B69F71B524B14969B9BB80A708E88"/>
  </w:style>
  <w:style w:type="paragraph" w:customStyle="1" w:styleId="8718DBE7C2AD48E594F4623C82C3B33D">
    <w:name w:val="8718DBE7C2AD48E594F4623C82C3B33D"/>
  </w:style>
  <w:style w:type="paragraph" w:customStyle="1" w:styleId="56B71028330845149684D293A53D5694">
    <w:name w:val="56B71028330845149684D293A53D5694"/>
  </w:style>
  <w:style w:type="paragraph" w:customStyle="1" w:styleId="3B1F6F09A35D454489F148C95C849EE3">
    <w:name w:val="3B1F6F09A35D454489F148C95C849EE3"/>
  </w:style>
  <w:style w:type="paragraph" w:customStyle="1" w:styleId="6181456E42404994955E9F75BEAA2913">
    <w:name w:val="6181456E42404994955E9F75BEAA2913"/>
  </w:style>
  <w:style w:type="paragraph" w:customStyle="1" w:styleId="5410F84BDCBC4FCE848A452A00B8EC52">
    <w:name w:val="5410F84BDCBC4FCE848A452A00B8EC52"/>
  </w:style>
  <w:style w:type="paragraph" w:customStyle="1" w:styleId="7A097144495D4075A4EF74241E719B92">
    <w:name w:val="7A097144495D4075A4EF74241E719B92"/>
  </w:style>
  <w:style w:type="paragraph" w:customStyle="1" w:styleId="8F1FC632C0CF4B57BAA5DDCCB19D0D00">
    <w:name w:val="8F1FC632C0CF4B57BAA5DDCCB19D0D00"/>
  </w:style>
  <w:style w:type="paragraph" w:customStyle="1" w:styleId="B0483819FFFD48B391610574E0A1F916">
    <w:name w:val="B0483819FFFD48B391610574E0A1F916"/>
  </w:style>
  <w:style w:type="paragraph" w:customStyle="1" w:styleId="C55C7DF435AF498D9BA6FA9F71961277">
    <w:name w:val="C55C7DF435AF498D9BA6FA9F71961277"/>
  </w:style>
  <w:style w:type="paragraph" w:customStyle="1" w:styleId="A13400598EA648929CB1694261E932B0">
    <w:name w:val="A13400598EA648929CB1694261E932B0"/>
  </w:style>
  <w:style w:type="paragraph" w:customStyle="1" w:styleId="3B7F3D8ECDD04B5BAE3BD40F4740732B">
    <w:name w:val="3B7F3D8ECDD04B5BAE3BD40F4740732B"/>
  </w:style>
  <w:style w:type="paragraph" w:customStyle="1" w:styleId="DAA243D5500441798B73AC5C60CC9C7A">
    <w:name w:val="DAA243D5500441798B73AC5C60CC9C7A"/>
  </w:style>
  <w:style w:type="paragraph" w:customStyle="1" w:styleId="0D6E43AE69CF4CD9B76EDD3AE1558BCF">
    <w:name w:val="0D6E43AE69CF4CD9B76EDD3AE1558BCF"/>
  </w:style>
  <w:style w:type="paragraph" w:customStyle="1" w:styleId="E601A12054B34070BB8017BA731FE8EA">
    <w:name w:val="E601A12054B34070BB8017BA731FE8EA"/>
  </w:style>
  <w:style w:type="paragraph" w:customStyle="1" w:styleId="846677B0C663477CA68A14ABB7263519">
    <w:name w:val="846677B0C663477CA68A14ABB7263519"/>
  </w:style>
  <w:style w:type="paragraph" w:customStyle="1" w:styleId="0FCF6472ED71431AAEDD8808CD177E2B">
    <w:name w:val="0FCF6472ED71431AAEDD8808CD177E2B"/>
  </w:style>
  <w:style w:type="paragraph" w:customStyle="1" w:styleId="E6A4F05F7081424F839B1504CEF8CFB4">
    <w:name w:val="E6A4F05F7081424F839B1504CEF8CFB4"/>
  </w:style>
  <w:style w:type="paragraph" w:customStyle="1" w:styleId="F4B686BBE54F49BCB65E91C8982C6476">
    <w:name w:val="F4B686BBE54F49BCB65E91C8982C6476"/>
  </w:style>
  <w:style w:type="paragraph" w:customStyle="1" w:styleId="BA21A6E7FABF444CB569297504E29AB7">
    <w:name w:val="BA21A6E7FABF444CB569297504E29AB7"/>
  </w:style>
  <w:style w:type="paragraph" w:customStyle="1" w:styleId="01CD4C24E03F40ECBA89E39080B44FC7">
    <w:name w:val="01CD4C24E03F40ECBA89E39080B44FC7"/>
  </w:style>
  <w:style w:type="paragraph" w:customStyle="1" w:styleId="7187335FAABD434B8FCF1563B797CCDB">
    <w:name w:val="7187335FAABD434B8FCF1563B797CCDB"/>
  </w:style>
  <w:style w:type="paragraph" w:customStyle="1" w:styleId="954BDE79C58841909749AA35E7546D22">
    <w:name w:val="954BDE79C58841909749AA35E7546D22"/>
    <w:rsid w:val="003816EF"/>
  </w:style>
  <w:style w:type="paragraph" w:customStyle="1" w:styleId="98A848B4C4BA421A81898B0FDEBC28FD">
    <w:name w:val="98A848B4C4BA421A81898B0FDEBC28FD"/>
    <w:rsid w:val="003816EF"/>
  </w:style>
  <w:style w:type="paragraph" w:customStyle="1" w:styleId="4C0FB2CDA81343489C51ECDE1EDD8302">
    <w:name w:val="4C0FB2CDA81343489C51ECDE1EDD8302"/>
    <w:rsid w:val="003816EF"/>
  </w:style>
  <w:style w:type="paragraph" w:customStyle="1" w:styleId="4C38A050C46E438F9430863FF7453402">
    <w:name w:val="4C38A050C46E438F9430863FF7453402"/>
    <w:rsid w:val="00381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48966A9-0F7A-4EFD-A99D-1D87C0F645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Multiple-choice test or survey kit (for creating 3, 4, or 5-answer questions)</Template>
  <TotalTime>360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kit (for creating 3, 4, or 5-answer questions)</vt:lpstr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kit (for creating 3, 4, or 5-answer questions)</dc:title>
  <dc:creator>HollyAdmin</dc:creator>
  <cp:keywords/>
  <cp:lastModifiedBy>HollyAdmin</cp:lastModifiedBy>
  <cp:revision>14</cp:revision>
  <cp:lastPrinted>2015-01-13T10:43:00Z</cp:lastPrinted>
  <dcterms:created xsi:type="dcterms:W3CDTF">2015-01-11T16:41:00Z</dcterms:created>
  <dcterms:modified xsi:type="dcterms:W3CDTF">2015-02-01T21:42:00Z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TC102444809990</vt:lpwstr>
  </property>
</Properties>
</file>